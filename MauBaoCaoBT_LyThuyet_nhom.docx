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3A59B" w14:textId="77777777" w:rsidR="003D5A15" w:rsidRDefault="00A536C8" w:rsidP="00A536C8">
      <w:pPr>
        <w:jc w:val="center"/>
        <w:rPr>
          <w:rFonts w:ascii="Times New Roman" w:hAnsi="Times New Roman"/>
          <w:b/>
          <w:sz w:val="28"/>
          <w:szCs w:val="28"/>
        </w:rPr>
      </w:pPr>
      <w:r w:rsidRPr="00A536C8">
        <w:rPr>
          <w:rFonts w:ascii="Times New Roman" w:hAnsi="Times New Roman"/>
          <w:b/>
          <w:sz w:val="28"/>
          <w:szCs w:val="28"/>
        </w:rPr>
        <w:t xml:space="preserve">BÁO CÁO </w:t>
      </w:r>
      <w:r w:rsidR="008771FB">
        <w:rPr>
          <w:rFonts w:ascii="Times New Roman" w:hAnsi="Times New Roman"/>
          <w:b/>
          <w:sz w:val="28"/>
          <w:szCs w:val="28"/>
        </w:rPr>
        <w:t>BÀI TẬP</w:t>
      </w:r>
      <w:r w:rsidR="0085758C">
        <w:rPr>
          <w:rFonts w:ascii="Times New Roman" w:hAnsi="Times New Roman"/>
          <w:b/>
          <w:sz w:val="28"/>
          <w:szCs w:val="28"/>
        </w:rPr>
        <w:t xml:space="preserve"> LÝ THUYẾT</w:t>
      </w:r>
    </w:p>
    <w:p w14:paraId="5A45000D" w14:textId="65ECFD85" w:rsidR="00A536C8" w:rsidRDefault="00A536C8" w:rsidP="00A536C8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sz w:val="28"/>
          <w:szCs w:val="28"/>
        </w:rPr>
      </w:pPr>
      <w:r w:rsidRPr="00CF73CB">
        <w:rPr>
          <w:rFonts w:ascii="Times New Roman" w:hAnsi="Times New Roman"/>
          <w:b/>
          <w:sz w:val="28"/>
          <w:szCs w:val="28"/>
        </w:rPr>
        <w:t>Thông tin chung</w:t>
      </w:r>
    </w:p>
    <w:p w14:paraId="4FC6BAD2" w14:textId="5D5EB19E" w:rsidR="00971E3B" w:rsidRPr="00971E3B" w:rsidRDefault="00971E3B" w:rsidP="00971E3B">
      <w:pPr>
        <w:pStyle w:val="ListParagraph"/>
        <w:numPr>
          <w:ilvl w:val="0"/>
          <w:numId w:val="2"/>
        </w:numPr>
        <w:tabs>
          <w:tab w:val="left" w:leader="dot" w:pos="9072"/>
        </w:tabs>
        <w:jc w:val="both"/>
        <w:rPr>
          <w:rFonts w:ascii="Times New Roman" w:hAnsi="Times New Roman"/>
          <w:bCs/>
          <w:sz w:val="28"/>
          <w:szCs w:val="28"/>
        </w:rPr>
      </w:pPr>
      <w:r w:rsidRPr="00971E3B">
        <w:rPr>
          <w:rFonts w:ascii="Times New Roman" w:hAnsi="Times New Roman"/>
          <w:bCs/>
          <w:sz w:val="28"/>
          <w:szCs w:val="28"/>
        </w:rPr>
        <w:t xml:space="preserve">Tên nhóm- tên thành viên: </w:t>
      </w:r>
      <w:r>
        <w:rPr>
          <w:rFonts w:ascii="Times New Roman" w:hAnsi="Times New Roman"/>
          <w:bCs/>
          <w:sz w:val="28"/>
          <w:szCs w:val="28"/>
        </w:rPr>
        <w:t>&lt;danh sách tên thành viên ngăn cách -&gt;</w:t>
      </w:r>
      <w:r w:rsidRPr="00971E3B">
        <w:rPr>
          <w:rFonts w:ascii="Times New Roman" w:hAnsi="Times New Roman"/>
          <w:bCs/>
          <w:sz w:val="28"/>
          <w:szCs w:val="28"/>
        </w:rPr>
        <w:tab/>
      </w:r>
    </w:p>
    <w:p w14:paraId="75788524" w14:textId="77777777" w:rsidR="0090025E" w:rsidRDefault="0090025E" w:rsidP="0090025E">
      <w:pPr>
        <w:pStyle w:val="ListParagraph"/>
        <w:numPr>
          <w:ilvl w:val="0"/>
          <w:numId w:val="2"/>
        </w:numPr>
        <w:tabs>
          <w:tab w:val="left" w:leader="dot" w:pos="4536"/>
          <w:tab w:val="left" w:leader="dot" w:pos="9072"/>
        </w:tabs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Lớp:</w:t>
      </w:r>
      <w:r>
        <w:rPr>
          <w:rFonts w:ascii="Times New Roman" w:hAnsi="Times New Roman"/>
          <w:i/>
          <w:sz w:val="28"/>
          <w:szCs w:val="28"/>
        </w:rPr>
        <w:tab/>
        <w:t>Khóa</w:t>
      </w:r>
      <w:r>
        <w:rPr>
          <w:rFonts w:ascii="Times New Roman" w:hAnsi="Times New Roman"/>
          <w:i/>
          <w:sz w:val="28"/>
          <w:szCs w:val="28"/>
        </w:rPr>
        <w:tab/>
      </w:r>
    </w:p>
    <w:p w14:paraId="2B98B78E" w14:textId="6CE6EF3E" w:rsidR="00A536C8" w:rsidRDefault="0090025E" w:rsidP="0090025E">
      <w:pPr>
        <w:pStyle w:val="ListParagraph"/>
        <w:numPr>
          <w:ilvl w:val="0"/>
          <w:numId w:val="2"/>
        </w:numPr>
        <w:tabs>
          <w:tab w:val="left" w:leader="dot" w:pos="4536"/>
          <w:tab w:val="left" w:leader="dot" w:pos="9072"/>
        </w:tabs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Học phần:</w:t>
      </w:r>
      <w:r w:rsidR="00A672F7">
        <w:rPr>
          <w:rFonts w:ascii="Times New Roman" w:hAnsi="Times New Roman"/>
          <w:i/>
          <w:sz w:val="28"/>
          <w:szCs w:val="28"/>
        </w:rPr>
        <w:t xml:space="preserve"> </w:t>
      </w:r>
      <w:r w:rsidR="008021B8">
        <w:rPr>
          <w:rFonts w:ascii="Times New Roman" w:hAnsi="Times New Roman"/>
          <w:i/>
          <w:sz w:val="28"/>
          <w:szCs w:val="28"/>
        </w:rPr>
        <w:t>Lập trình Java</w:t>
      </w:r>
      <w:r>
        <w:rPr>
          <w:rFonts w:ascii="Times New Roman" w:hAnsi="Times New Roman"/>
          <w:i/>
          <w:sz w:val="28"/>
          <w:szCs w:val="28"/>
        </w:rPr>
        <w:tab/>
        <w:t>Bài</w:t>
      </w:r>
      <w:r w:rsidR="00653724">
        <w:rPr>
          <w:rFonts w:ascii="Times New Roman" w:hAnsi="Times New Roman"/>
          <w:i/>
          <w:sz w:val="28"/>
          <w:szCs w:val="28"/>
        </w:rPr>
        <w:t xml:space="preserve"> học</w:t>
      </w:r>
      <w:r>
        <w:rPr>
          <w:rFonts w:ascii="Times New Roman" w:hAnsi="Times New Roman"/>
          <w:i/>
          <w:sz w:val="28"/>
          <w:szCs w:val="28"/>
        </w:rPr>
        <w:t>:</w:t>
      </w:r>
      <w:r w:rsidR="009E708C">
        <w:rPr>
          <w:rFonts w:ascii="Times New Roman" w:hAnsi="Times New Roman"/>
          <w:i/>
          <w:sz w:val="28"/>
          <w:szCs w:val="28"/>
        </w:rPr>
        <w:t>&lt;ghi tên bài&gt;</w:t>
      </w:r>
      <w:r>
        <w:rPr>
          <w:rFonts w:ascii="Times New Roman" w:hAnsi="Times New Roman"/>
          <w:i/>
          <w:sz w:val="28"/>
          <w:szCs w:val="28"/>
        </w:rPr>
        <w:tab/>
      </w:r>
    </w:p>
    <w:p w14:paraId="1CC697A2" w14:textId="77777777" w:rsidR="00A536C8" w:rsidRPr="00CF73CB" w:rsidRDefault="00A536C8" w:rsidP="00A536C8">
      <w:pPr>
        <w:ind w:left="360"/>
        <w:jc w:val="both"/>
        <w:rPr>
          <w:rFonts w:ascii="Times New Roman" w:hAnsi="Times New Roman"/>
          <w:b/>
          <w:i/>
          <w:sz w:val="28"/>
          <w:szCs w:val="28"/>
        </w:rPr>
      </w:pPr>
      <w:r w:rsidRPr="00CF73CB">
        <w:rPr>
          <w:rFonts w:ascii="Times New Roman" w:hAnsi="Times New Roman"/>
          <w:b/>
          <w:i/>
          <w:sz w:val="28"/>
          <w:szCs w:val="28"/>
        </w:rPr>
        <w:t xml:space="preserve">Bài </w:t>
      </w:r>
      <w:r w:rsidR="00653724">
        <w:rPr>
          <w:rFonts w:ascii="Times New Roman" w:hAnsi="Times New Roman"/>
          <w:b/>
          <w:i/>
          <w:sz w:val="28"/>
          <w:szCs w:val="28"/>
        </w:rPr>
        <w:t>&lt;Ghi tên bài trong bài học&gt;</w:t>
      </w:r>
      <w:r w:rsidRPr="00CF73CB">
        <w:rPr>
          <w:rFonts w:ascii="Times New Roman" w:hAnsi="Times New Roman"/>
          <w:b/>
          <w:i/>
          <w:sz w:val="28"/>
          <w:szCs w:val="28"/>
        </w:rPr>
        <w:t>:</w:t>
      </w:r>
    </w:p>
    <w:p w14:paraId="09B3DB8D" w14:textId="5E59F667" w:rsidR="007865BC" w:rsidRDefault="009E708C" w:rsidP="007865BC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Nội dung </w:t>
      </w:r>
      <w:r w:rsidR="00800000">
        <w:rPr>
          <w:rFonts w:ascii="Times New Roman" w:hAnsi="Times New Roman"/>
          <w:sz w:val="28"/>
          <w:szCs w:val="28"/>
        </w:rPr>
        <w:t xml:space="preserve">yêu cầu </w:t>
      </w:r>
      <w:r>
        <w:rPr>
          <w:rFonts w:ascii="Times New Roman" w:hAnsi="Times New Roman"/>
          <w:sz w:val="28"/>
          <w:szCs w:val="28"/>
        </w:rPr>
        <w:t>1</w:t>
      </w:r>
    </w:p>
    <w:p w14:paraId="53FA5E74" w14:textId="6CB6C0E7" w:rsidR="009E708C" w:rsidRDefault="009E708C" w:rsidP="007865BC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Nội dung </w:t>
      </w:r>
      <w:r w:rsidR="00800000">
        <w:rPr>
          <w:rFonts w:ascii="Times New Roman" w:hAnsi="Times New Roman"/>
          <w:sz w:val="28"/>
          <w:szCs w:val="28"/>
        </w:rPr>
        <w:t xml:space="preserve">yêu cầu </w:t>
      </w:r>
      <w:r>
        <w:rPr>
          <w:rFonts w:ascii="Times New Roman" w:hAnsi="Times New Roman"/>
          <w:sz w:val="28"/>
          <w:szCs w:val="28"/>
        </w:rPr>
        <w:t>2</w:t>
      </w:r>
    </w:p>
    <w:p w14:paraId="470664C0" w14:textId="77777777" w:rsidR="009E708C" w:rsidRDefault="009E708C" w:rsidP="007865BC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….</w:t>
      </w:r>
    </w:p>
    <w:p w14:paraId="5B540712" w14:textId="77777777" w:rsidR="007865BC" w:rsidRPr="007865BC" w:rsidRDefault="007865BC" w:rsidP="009E708C">
      <w:pPr>
        <w:pStyle w:val="ListParagraph"/>
        <w:ind w:left="1080"/>
        <w:jc w:val="both"/>
        <w:rPr>
          <w:rFonts w:ascii="Times New Roman" w:hAnsi="Times New Roman"/>
          <w:sz w:val="28"/>
          <w:szCs w:val="28"/>
        </w:rPr>
      </w:pPr>
    </w:p>
    <w:p w14:paraId="41A017E7" w14:textId="77777777" w:rsidR="00A536C8" w:rsidRPr="00CF73CB" w:rsidRDefault="00A536C8" w:rsidP="00A536C8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sz w:val="28"/>
          <w:szCs w:val="28"/>
        </w:rPr>
      </w:pPr>
      <w:r w:rsidRPr="00CF73CB">
        <w:rPr>
          <w:rFonts w:ascii="Times New Roman" w:hAnsi="Times New Roman"/>
          <w:b/>
          <w:sz w:val="28"/>
          <w:szCs w:val="28"/>
        </w:rPr>
        <w:t>Các vấn đề khác</w:t>
      </w:r>
    </w:p>
    <w:p w14:paraId="35C1D501" w14:textId="77777777" w:rsidR="00A536C8" w:rsidRPr="00CF73CB" w:rsidRDefault="00A536C8" w:rsidP="00A536C8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b/>
          <w:i/>
          <w:sz w:val="28"/>
          <w:szCs w:val="28"/>
        </w:rPr>
      </w:pPr>
      <w:r w:rsidRPr="00CF73CB">
        <w:rPr>
          <w:rFonts w:ascii="Times New Roman" w:hAnsi="Times New Roman"/>
          <w:b/>
          <w:i/>
          <w:sz w:val="28"/>
          <w:szCs w:val="28"/>
        </w:rPr>
        <w:t xml:space="preserve">Nội dung đã thực </w:t>
      </w:r>
      <w:r w:rsidR="0085758C">
        <w:rPr>
          <w:rFonts w:ascii="Times New Roman" w:hAnsi="Times New Roman"/>
          <w:b/>
          <w:i/>
          <w:sz w:val="28"/>
          <w:szCs w:val="28"/>
        </w:rPr>
        <w:t>hiện</w:t>
      </w:r>
    </w:p>
    <w:p w14:paraId="68156A44" w14:textId="5D8B1145" w:rsidR="00A536C8" w:rsidRDefault="00A536C8" w:rsidP="00A536C8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Nội dung 1</w:t>
      </w:r>
      <w:r w:rsidR="00800000">
        <w:rPr>
          <w:rFonts w:ascii="Times New Roman" w:hAnsi="Times New Roman"/>
          <w:sz w:val="28"/>
          <w:szCs w:val="28"/>
        </w:rPr>
        <w:t>- kết quả:</w:t>
      </w:r>
    </w:p>
    <w:p w14:paraId="189AA9EB" w14:textId="785EB06E" w:rsidR="00A536C8" w:rsidRDefault="00A536C8" w:rsidP="00A536C8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Nội dung 2</w:t>
      </w:r>
      <w:r w:rsidR="00800000">
        <w:rPr>
          <w:rFonts w:ascii="Times New Roman" w:hAnsi="Times New Roman"/>
          <w:sz w:val="28"/>
          <w:szCs w:val="28"/>
        </w:rPr>
        <w:t>- kết quả:</w:t>
      </w:r>
    </w:p>
    <w:p w14:paraId="00754F7A" w14:textId="77777777" w:rsidR="00A536C8" w:rsidRDefault="00A536C8" w:rsidP="00A536C8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…..</w:t>
      </w:r>
    </w:p>
    <w:p w14:paraId="2F76AA27" w14:textId="77777777" w:rsidR="00A536C8" w:rsidRPr="00CF73CB" w:rsidRDefault="00A536C8" w:rsidP="00A536C8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b/>
          <w:i/>
          <w:sz w:val="28"/>
          <w:szCs w:val="28"/>
        </w:rPr>
      </w:pPr>
      <w:r w:rsidRPr="00CF73CB">
        <w:rPr>
          <w:rFonts w:ascii="Times New Roman" w:hAnsi="Times New Roman"/>
          <w:b/>
          <w:i/>
          <w:sz w:val="28"/>
          <w:szCs w:val="28"/>
        </w:rPr>
        <w:t>Các nội dung chưa thực hiện và lý do chưa hoàn thành</w:t>
      </w:r>
    </w:p>
    <w:p w14:paraId="766A61CC" w14:textId="77777777" w:rsidR="00A536C8" w:rsidRDefault="00A536C8" w:rsidP="00A536C8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Nội dung 1………………..Lý do:…………………………………………..</w:t>
      </w:r>
    </w:p>
    <w:p w14:paraId="6A36CD53" w14:textId="77777777" w:rsidR="00A536C8" w:rsidRDefault="00A536C8" w:rsidP="00A536C8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Nội dung 2………………..Lý do:………………………………………….</w:t>
      </w:r>
    </w:p>
    <w:p w14:paraId="536FD546" w14:textId="77777777" w:rsidR="00A536C8" w:rsidRDefault="00A536C8" w:rsidP="00A536C8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……</w:t>
      </w:r>
    </w:p>
    <w:p w14:paraId="0455BC65" w14:textId="77777777" w:rsidR="00A536C8" w:rsidRDefault="00A536C8" w:rsidP="00A536C8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b/>
          <w:i/>
          <w:sz w:val="28"/>
          <w:szCs w:val="28"/>
        </w:rPr>
      </w:pPr>
      <w:r w:rsidRPr="00CF73CB">
        <w:rPr>
          <w:rFonts w:ascii="Times New Roman" w:hAnsi="Times New Roman"/>
          <w:b/>
          <w:i/>
          <w:sz w:val="28"/>
          <w:szCs w:val="28"/>
        </w:rPr>
        <w:t>Ngày hoàn tất nội dung và nộp báo cáo bổ sung</w:t>
      </w:r>
    </w:p>
    <w:p w14:paraId="682919A0" w14:textId="77777777" w:rsidR="0079066E" w:rsidRPr="00CF73CB" w:rsidRDefault="0079066E" w:rsidP="0079066E">
      <w:pPr>
        <w:pStyle w:val="ListParagraph"/>
        <w:jc w:val="both"/>
        <w:rPr>
          <w:rFonts w:ascii="Times New Roman" w:hAnsi="Times New Roman"/>
          <w:b/>
          <w:i/>
          <w:sz w:val="28"/>
          <w:szCs w:val="28"/>
        </w:rPr>
      </w:pPr>
    </w:p>
    <w:p w14:paraId="0BC8EC0A" w14:textId="77777777" w:rsidR="00A536C8" w:rsidRPr="00CF73CB" w:rsidRDefault="00CF73CB" w:rsidP="00A536C8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b/>
          <w:i/>
          <w:sz w:val="28"/>
          <w:szCs w:val="28"/>
        </w:rPr>
      </w:pPr>
      <w:r w:rsidRPr="00CF73CB">
        <w:rPr>
          <w:rFonts w:ascii="Times New Roman" w:hAnsi="Times New Roman"/>
          <w:b/>
          <w:i/>
          <w:sz w:val="28"/>
          <w:szCs w:val="28"/>
        </w:rPr>
        <w:t>Các ý kiến đề nghị</w:t>
      </w:r>
    </w:p>
    <w:p w14:paraId="3613F81A" w14:textId="77777777" w:rsidR="00CF73CB" w:rsidRPr="00CF73CB" w:rsidRDefault="00CF73CB" w:rsidP="00CF73CB">
      <w:pPr>
        <w:ind w:left="3600" w:firstLine="720"/>
        <w:jc w:val="both"/>
        <w:rPr>
          <w:rFonts w:ascii="Times New Roman" w:hAnsi="Times New Roman"/>
          <w:b/>
          <w:i/>
          <w:sz w:val="28"/>
          <w:szCs w:val="28"/>
        </w:rPr>
      </w:pPr>
      <w:r w:rsidRPr="00CF73CB">
        <w:rPr>
          <w:rFonts w:ascii="Times New Roman" w:hAnsi="Times New Roman"/>
          <w:b/>
          <w:i/>
          <w:sz w:val="28"/>
          <w:szCs w:val="28"/>
        </w:rPr>
        <w:t>Hà Nội, ngày…..tháng…...năm…..</w:t>
      </w:r>
    </w:p>
    <w:p w14:paraId="3721C753" w14:textId="77777777" w:rsidR="00A672F7" w:rsidRDefault="00CF73CB" w:rsidP="00A672F7">
      <w:pPr>
        <w:ind w:left="3600" w:firstLine="720"/>
        <w:jc w:val="both"/>
        <w:rPr>
          <w:rFonts w:ascii="Times New Roman" w:hAnsi="Times New Roman"/>
          <w:b/>
          <w:i/>
          <w:sz w:val="28"/>
          <w:szCs w:val="28"/>
        </w:rPr>
      </w:pPr>
      <w:r w:rsidRPr="00CF73CB">
        <w:rPr>
          <w:rFonts w:ascii="Times New Roman" w:hAnsi="Times New Roman"/>
          <w:b/>
          <w:i/>
          <w:sz w:val="28"/>
          <w:szCs w:val="28"/>
        </w:rPr>
        <w:tab/>
        <w:t xml:space="preserve">       &lt;Họ tên&gt;</w:t>
      </w:r>
    </w:p>
    <w:p w14:paraId="25E898BD" w14:textId="77777777" w:rsidR="00A672F7" w:rsidRDefault="00A672F7" w:rsidP="00A672F7">
      <w:pPr>
        <w:jc w:val="both"/>
        <w:rPr>
          <w:rFonts w:ascii="Times New Roman" w:hAnsi="Times New Roman"/>
          <w:b/>
          <w:i/>
          <w:sz w:val="28"/>
          <w:szCs w:val="28"/>
        </w:rPr>
      </w:pPr>
    </w:p>
    <w:p w14:paraId="67385F7A" w14:textId="77777777" w:rsidR="00A672F7" w:rsidRPr="0079066E" w:rsidRDefault="0079066E" w:rsidP="00A672F7">
      <w:pPr>
        <w:jc w:val="both"/>
        <w:rPr>
          <w:rFonts w:ascii="Times New Roman" w:hAnsi="Times New Roman"/>
          <w:b/>
          <w:i/>
          <w:color w:val="2E74B5"/>
          <w:sz w:val="28"/>
          <w:szCs w:val="28"/>
        </w:rPr>
      </w:pPr>
      <w:r w:rsidRPr="0079066E">
        <w:rPr>
          <w:rFonts w:ascii="Times New Roman" w:hAnsi="Times New Roman"/>
          <w:b/>
          <w:i/>
          <w:color w:val="2E74B5"/>
          <w:sz w:val="28"/>
          <w:szCs w:val="28"/>
        </w:rPr>
        <w:t>Ghi chú: Nếu bài làm có các file tài nguyên khác, sinh viên đính kèm cùng file báo cáo và nộp</w:t>
      </w:r>
    </w:p>
    <w:p w14:paraId="78B3BCD5" w14:textId="77777777" w:rsidR="0079066E" w:rsidRPr="00807D13" w:rsidRDefault="0079066E" w:rsidP="0079066E">
      <w:pPr>
        <w:jc w:val="both"/>
        <w:rPr>
          <w:rFonts w:ascii="Times New Roman" w:hAnsi="Times New Roman"/>
          <w:bCs/>
          <w:i/>
          <w:sz w:val="28"/>
          <w:szCs w:val="28"/>
        </w:rPr>
      </w:pPr>
      <w:r w:rsidRPr="00807D13">
        <w:rPr>
          <w:rFonts w:ascii="Times New Roman" w:hAnsi="Times New Roman"/>
          <w:bCs/>
          <w:i/>
          <w:sz w:val="28"/>
          <w:szCs w:val="28"/>
        </w:rPr>
        <w:t>Hướng dẫn ghi:</w:t>
      </w:r>
      <w:r>
        <w:rPr>
          <w:rFonts w:ascii="Times New Roman" w:hAnsi="Times New Roman"/>
          <w:bCs/>
          <w:i/>
          <w:sz w:val="28"/>
          <w:szCs w:val="28"/>
        </w:rPr>
        <w:t xml:space="preserve"> (xóa phần này sau khi hoàn thành)</w:t>
      </w:r>
    </w:p>
    <w:p w14:paraId="22603EB4" w14:textId="77777777" w:rsidR="0079066E" w:rsidRPr="0079066E" w:rsidRDefault="0079066E" w:rsidP="0079066E">
      <w:pPr>
        <w:numPr>
          <w:ilvl w:val="0"/>
          <w:numId w:val="3"/>
        </w:numPr>
        <w:jc w:val="both"/>
        <w:rPr>
          <w:rFonts w:ascii="Times New Roman" w:hAnsi="Times New Roman"/>
          <w:bCs/>
          <w:i/>
          <w:color w:val="FF0000"/>
        </w:rPr>
      </w:pPr>
      <w:r w:rsidRPr="0079066E">
        <w:rPr>
          <w:rFonts w:ascii="Times New Roman" w:hAnsi="Times New Roman"/>
          <w:bCs/>
          <w:i/>
          <w:color w:val="FF0000"/>
        </w:rPr>
        <w:t>Ký hiệu &lt;&gt; lưu thông tin bắt buộc, sinh viên xóa cả ký hiệu &lt;&gt; và điền thông tin.</w:t>
      </w:r>
    </w:p>
    <w:p w14:paraId="615234AA" w14:textId="77777777" w:rsidR="0079066E" w:rsidRPr="0079066E" w:rsidRDefault="0079066E" w:rsidP="0079066E">
      <w:pPr>
        <w:numPr>
          <w:ilvl w:val="0"/>
          <w:numId w:val="3"/>
        </w:numPr>
        <w:jc w:val="both"/>
        <w:rPr>
          <w:rFonts w:ascii="Times New Roman" w:hAnsi="Times New Roman"/>
          <w:bCs/>
          <w:i/>
          <w:color w:val="FF0000"/>
        </w:rPr>
      </w:pPr>
      <w:r w:rsidRPr="0079066E">
        <w:rPr>
          <w:rFonts w:ascii="Times New Roman" w:hAnsi="Times New Roman"/>
          <w:bCs/>
          <w:i/>
          <w:color w:val="FF0000"/>
        </w:rPr>
        <w:t>Các mục trong nội dung sinh viên có thể đánh số lại nêu muốn</w:t>
      </w:r>
    </w:p>
    <w:p w14:paraId="29BB3D38" w14:textId="77777777" w:rsidR="0079066E" w:rsidRPr="0079066E" w:rsidRDefault="0079066E" w:rsidP="0079066E">
      <w:pPr>
        <w:numPr>
          <w:ilvl w:val="0"/>
          <w:numId w:val="3"/>
        </w:numPr>
        <w:jc w:val="both"/>
        <w:rPr>
          <w:rFonts w:ascii="Times New Roman" w:hAnsi="Times New Roman"/>
          <w:bCs/>
          <w:i/>
          <w:color w:val="FF0000"/>
        </w:rPr>
      </w:pPr>
      <w:r w:rsidRPr="0079066E">
        <w:rPr>
          <w:rFonts w:ascii="Times New Roman" w:hAnsi="Times New Roman"/>
          <w:bCs/>
          <w:i/>
          <w:color w:val="FF0000"/>
        </w:rPr>
        <w:t>SV lưu ý đặt lại tên báo cáo theo ghi chú trong yêu cầu bài nộp</w:t>
      </w:r>
    </w:p>
    <w:p w14:paraId="0F28508F" w14:textId="77777777" w:rsidR="00A672F7" w:rsidRPr="00A672F7" w:rsidRDefault="00A672F7" w:rsidP="0079066E">
      <w:pPr>
        <w:jc w:val="both"/>
        <w:rPr>
          <w:rFonts w:ascii="Times New Roman" w:hAnsi="Times New Roman"/>
          <w:bCs/>
          <w:i/>
          <w:sz w:val="18"/>
          <w:szCs w:val="18"/>
        </w:rPr>
      </w:pPr>
    </w:p>
    <w:sectPr w:rsidR="00A672F7" w:rsidRPr="00A672F7" w:rsidSect="0090025E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91C69"/>
    <w:multiLevelType w:val="hybridMultilevel"/>
    <w:tmpl w:val="6DBADD5E"/>
    <w:lvl w:ilvl="0" w:tplc="678E0B7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17616"/>
    <w:multiLevelType w:val="hybridMultilevel"/>
    <w:tmpl w:val="E97010FA"/>
    <w:lvl w:ilvl="0" w:tplc="FC0AD1E6">
      <w:start w:val="2"/>
      <w:numFmt w:val="bullet"/>
      <w:lvlText w:val="-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962C30"/>
    <w:multiLevelType w:val="hybridMultilevel"/>
    <w:tmpl w:val="EA020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7E34D0"/>
    <w:multiLevelType w:val="hybridMultilevel"/>
    <w:tmpl w:val="74321E26"/>
    <w:lvl w:ilvl="0" w:tplc="618C9C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C9683C"/>
    <w:multiLevelType w:val="hybridMultilevel"/>
    <w:tmpl w:val="1E6090DC"/>
    <w:lvl w:ilvl="0" w:tplc="FC0AD1E6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140"/>
    <w:rsid w:val="00112611"/>
    <w:rsid w:val="00347E15"/>
    <w:rsid w:val="003D5A15"/>
    <w:rsid w:val="00653724"/>
    <w:rsid w:val="00725140"/>
    <w:rsid w:val="0074226B"/>
    <w:rsid w:val="007865BC"/>
    <w:rsid w:val="0079066E"/>
    <w:rsid w:val="00800000"/>
    <w:rsid w:val="008021B8"/>
    <w:rsid w:val="0085758C"/>
    <w:rsid w:val="008771FB"/>
    <w:rsid w:val="008F07A9"/>
    <w:rsid w:val="0090025E"/>
    <w:rsid w:val="00971E3B"/>
    <w:rsid w:val="009E708C"/>
    <w:rsid w:val="00A536C8"/>
    <w:rsid w:val="00A672F7"/>
    <w:rsid w:val="00CF238C"/>
    <w:rsid w:val="00CF73CB"/>
    <w:rsid w:val="00FA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B58CB"/>
  <w15:chartTrackingRefBased/>
  <w15:docId w15:val="{8B9DEA2E-8076-402E-81B1-C91ED8F6A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ONHOC\IT6029_Android_BGDT_Full%20options\Bai0_MoDau\MauBCBaiTap_LyThuye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MauBCBaiTap_LyThuyet.dot</Template>
  <TotalTime>4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Thị Dương</dc:creator>
  <cp:keywords/>
  <dc:description/>
  <cp:lastModifiedBy>Vũ Thị Dương</cp:lastModifiedBy>
  <cp:revision>4</cp:revision>
  <dcterms:created xsi:type="dcterms:W3CDTF">2024-02-29T16:03:00Z</dcterms:created>
  <dcterms:modified xsi:type="dcterms:W3CDTF">2024-02-29T16:06:00Z</dcterms:modified>
</cp:coreProperties>
</file>